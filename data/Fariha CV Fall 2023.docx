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740"/>
      </w:tblGrid>
      <w:tr w:rsidR="00692703" w:rsidRPr="00CF1A49" w14:paraId="29832B10" w14:textId="77777777" w:rsidTr="0071429B">
        <w:trPr>
          <w:trHeight w:hRule="exact" w:val="1800"/>
        </w:trPr>
        <w:tc>
          <w:tcPr>
            <w:tcW w:w="9020" w:type="dxa"/>
            <w:tcMar>
              <w:top w:w="0" w:type="dxa"/>
              <w:bottom w:w="0" w:type="dxa"/>
            </w:tcMar>
          </w:tcPr>
          <w:p w14:paraId="201F0162" w14:textId="76EBCCD4" w:rsidR="00692703" w:rsidRPr="00AE1BFC" w:rsidRDefault="004A370F" w:rsidP="00913946">
            <w:pPr>
              <w:pStyle w:val="Title"/>
              <w:rPr>
                <w:sz w:val="56"/>
              </w:rPr>
            </w:pPr>
            <w:r w:rsidRPr="00AE1BFC">
              <w:rPr>
                <w:rStyle w:val="IntenseEmphasis"/>
                <w:sz w:val="56"/>
              </w:rPr>
              <w:t>fariha tabassum islam</w:t>
            </w:r>
          </w:p>
          <w:p w14:paraId="6084BD01" w14:textId="11CBEC67" w:rsidR="00692703" w:rsidRPr="00CF1A49" w:rsidRDefault="004A370F" w:rsidP="00913946">
            <w:pPr>
              <w:pStyle w:val="ContactInfo"/>
              <w:contextualSpacing w:val="0"/>
            </w:pPr>
            <w:r>
              <w:t>Dhaka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D1F608F255E4E0599000E0012C3CE1D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>
              <w:t xml:space="preserve"> </w:t>
            </w:r>
            <w:r w:rsidR="000B65E5">
              <w:t>+88</w:t>
            </w:r>
            <w:r>
              <w:t>0</w:t>
            </w:r>
            <w:r w:rsidR="000B65E5">
              <w:t xml:space="preserve"> </w:t>
            </w:r>
            <w:r>
              <w:t>1759</w:t>
            </w:r>
            <w:r w:rsidR="000B65E5">
              <w:t xml:space="preserve"> </w:t>
            </w:r>
            <w:r>
              <w:t>463059</w:t>
            </w:r>
          </w:p>
          <w:p w14:paraId="5F53B63D" w14:textId="24E0F5F5" w:rsidR="00692703" w:rsidRPr="00162D7B" w:rsidRDefault="00920DC6" w:rsidP="00162D7B">
            <w:pPr>
              <w:pStyle w:val="ContactInfoEmphasis"/>
              <w:contextualSpacing w:val="0"/>
              <w:rPr>
                <w:lang w:val="en-BD"/>
              </w:rPr>
            </w:pPr>
            <w:r w:rsidRPr="00920DC6">
              <w:rPr>
                <w:rFonts w:ascii="Wingdings" w:hAnsi="Wingdings"/>
              </w:rPr>
              <w:t>*</w:t>
            </w:r>
            <w:r w:rsidR="00162D7B" w:rsidRPr="00920DC6">
              <w:t xml:space="preserve"> </w:t>
            </w:r>
            <w:r w:rsidR="007D5926" w:rsidRPr="00920DC6">
              <w:t>f</w:t>
            </w:r>
            <w:r w:rsidR="004A370F" w:rsidRPr="00920DC6">
              <w:t>ariha.t13@gmail.com</w:t>
            </w:r>
            <w:r w:rsidR="00692703" w:rsidRPr="00920DC6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0C9E5BDFCEF461DB0A90FFE2029B5A0"/>
                </w:placeholder>
                <w:temporary/>
                <w:showingPlcHdr/>
                <w15:appearance w15:val="hidden"/>
              </w:sdtPr>
              <w:sdtContent>
                <w:r w:rsidR="00692703" w:rsidRPr="00920DC6">
                  <w:t>·</w:t>
                </w:r>
              </w:sdtContent>
            </w:sdt>
            <w:r w:rsidR="00692703" w:rsidRPr="00920DC6">
              <w:t xml:space="preserve"> </w:t>
            </w:r>
            <w:r w:rsidR="00162D7B" w:rsidRPr="00920DC6">
              <w:rPr>
                <w:rFonts w:ascii="Webdings" w:hAnsi="Webdings" w:cs="Apple Color Emoji"/>
              </w:rPr>
              <w:t xml:space="preserve">ü </w:t>
            </w:r>
            <w:hyperlink r:id="rId7" w:history="1">
              <w:proofErr w:type="spellStart"/>
              <w:r w:rsidR="007D5926" w:rsidRPr="00920DC6">
                <w:rPr>
                  <w:rStyle w:val="Hyperlink"/>
                  <w:color w:val="1D824C" w:themeColor="accent1"/>
                </w:rPr>
                <w:t>fariha</w:t>
              </w:r>
              <w:r w:rsidR="007D5926" w:rsidRPr="00920DC6">
                <w:rPr>
                  <w:rStyle w:val="Hyperlink"/>
                  <w:color w:val="1D824C" w:themeColor="accent1"/>
                </w:rPr>
                <w:t>.</w:t>
              </w:r>
              <w:r w:rsidR="007D5926" w:rsidRPr="00920DC6">
                <w:rPr>
                  <w:rStyle w:val="Hyperlink"/>
                  <w:color w:val="1D824C" w:themeColor="accent1"/>
                </w:rPr>
                <w:t>xyz</w:t>
              </w:r>
              <w:proofErr w:type="spellEnd"/>
            </w:hyperlink>
          </w:p>
        </w:tc>
      </w:tr>
    </w:tbl>
    <w:sdt>
      <w:sdtPr>
        <w:alias w:val="Education:"/>
        <w:tag w:val="Education:"/>
        <w:id w:val="-1908763273"/>
        <w:placeholder>
          <w:docPart w:val="01EAF21C087549B297A4B14A5B9E2097"/>
        </w:placeholder>
        <w:temporary/>
        <w:showingPlcHdr/>
        <w15:appearance w15:val="hidden"/>
      </w:sdtPr>
      <w:sdtContent>
        <w:p w14:paraId="7BBC4A7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668"/>
      </w:tblGrid>
      <w:tr w:rsidR="001D0BF1" w:rsidRPr="00CF1A49" w14:paraId="7A4DC482" w14:textId="77777777" w:rsidTr="002146A5">
        <w:tc>
          <w:tcPr>
            <w:tcW w:w="8952" w:type="dxa"/>
          </w:tcPr>
          <w:p w14:paraId="01823996" w14:textId="10F6E602" w:rsidR="001D0BF1" w:rsidRPr="00CF1A49" w:rsidRDefault="004A370F" w:rsidP="001D0BF1">
            <w:pPr>
              <w:pStyle w:val="Heading3"/>
              <w:contextualSpacing w:val="0"/>
              <w:outlineLvl w:val="2"/>
            </w:pPr>
            <w:r w:rsidRPr="004A370F">
              <w:t>June 2021</w:t>
            </w:r>
          </w:p>
          <w:p w14:paraId="068197C2" w14:textId="77777777" w:rsidR="000B65E5" w:rsidRDefault="004A370F" w:rsidP="00D36E76">
            <w:r w:rsidRPr="00721704">
              <w:rPr>
                <w:b/>
                <w:bCs/>
                <w:color w:val="1D824C" w:themeColor="accent1"/>
              </w:rPr>
              <w:t>Master of Science</w:t>
            </w:r>
            <w:r w:rsidR="00D36E76">
              <w:t xml:space="preserve"> </w:t>
            </w:r>
          </w:p>
          <w:p w14:paraId="7BE7EE5B" w14:textId="6FA776B3" w:rsidR="001D0BF1" w:rsidRPr="000B65E5" w:rsidRDefault="00D36E76" w:rsidP="00D36E76">
            <w:pPr>
              <w:rPr>
                <w:sz w:val="20"/>
                <w:szCs w:val="20"/>
              </w:rPr>
            </w:pPr>
            <w:r w:rsidRPr="000B65E5">
              <w:rPr>
                <w:sz w:val="20"/>
                <w:szCs w:val="20"/>
              </w:rPr>
              <w:t xml:space="preserve">Computer Science and Engineering, </w:t>
            </w:r>
            <w:r w:rsidR="002146A5" w:rsidRPr="000B65E5">
              <w:rPr>
                <w:sz w:val="20"/>
                <w:szCs w:val="20"/>
              </w:rPr>
              <w:t>Bangladesh University of Engineering and Technology</w:t>
            </w:r>
            <w:r w:rsidR="00CA0500" w:rsidRPr="000B65E5">
              <w:rPr>
                <w:sz w:val="20"/>
                <w:szCs w:val="20"/>
              </w:rPr>
              <w:t xml:space="preserve"> </w:t>
            </w:r>
            <w:r w:rsidR="002146A5" w:rsidRPr="000B65E5">
              <w:rPr>
                <w:sz w:val="20"/>
                <w:szCs w:val="20"/>
              </w:rPr>
              <w:t>(BUET)</w:t>
            </w:r>
          </w:p>
          <w:p w14:paraId="5507EEF2" w14:textId="77777777" w:rsidR="007538DC" w:rsidRPr="000B65E5" w:rsidRDefault="004A370F" w:rsidP="007538DC">
            <w:pPr>
              <w:contextualSpacing w:val="0"/>
              <w:rPr>
                <w:sz w:val="20"/>
                <w:szCs w:val="20"/>
              </w:rPr>
            </w:pPr>
            <w:r w:rsidRPr="000B65E5">
              <w:rPr>
                <w:sz w:val="20"/>
                <w:szCs w:val="20"/>
              </w:rPr>
              <w:t>CGPA: 3.92</w:t>
            </w:r>
            <w:r w:rsidR="004B35A3" w:rsidRPr="000B65E5">
              <w:rPr>
                <w:sz w:val="20"/>
                <w:szCs w:val="20"/>
              </w:rPr>
              <w:t xml:space="preserve"> out of 4.00</w:t>
            </w:r>
          </w:p>
          <w:p w14:paraId="7DD2B9BB" w14:textId="16FD059F" w:rsidR="0041278A" w:rsidRPr="000B65E5" w:rsidRDefault="0041278A" w:rsidP="007538DC">
            <w:pPr>
              <w:rPr>
                <w:sz w:val="20"/>
                <w:szCs w:val="20"/>
              </w:rPr>
            </w:pPr>
            <w:r w:rsidRPr="000B65E5">
              <w:rPr>
                <w:sz w:val="20"/>
                <w:szCs w:val="20"/>
              </w:rPr>
              <w:t xml:space="preserve">Advisor: </w:t>
            </w:r>
            <w:hyperlink r:id="rId8" w:history="1">
              <w:r w:rsidRPr="000B65E5">
                <w:rPr>
                  <w:rStyle w:val="Hyperlink"/>
                  <w:i/>
                  <w:iCs/>
                  <w:sz w:val="20"/>
                  <w:szCs w:val="20"/>
                </w:rPr>
                <w:t xml:space="preserve">Dr. </w:t>
              </w:r>
              <w:proofErr w:type="spellStart"/>
              <w:r w:rsidRPr="000B65E5">
                <w:rPr>
                  <w:rStyle w:val="Hyperlink"/>
                  <w:i/>
                  <w:iCs/>
                  <w:sz w:val="20"/>
                  <w:szCs w:val="20"/>
                </w:rPr>
                <w:t>Tanzima</w:t>
              </w:r>
              <w:proofErr w:type="spellEnd"/>
              <w:r w:rsidRPr="000B65E5">
                <w:rPr>
                  <w:rStyle w:val="Hyperlink"/>
                  <w:i/>
                  <w:iCs/>
                  <w:sz w:val="20"/>
                  <w:szCs w:val="20"/>
                </w:rPr>
                <w:t xml:space="preserve"> Hashem</w:t>
              </w:r>
            </w:hyperlink>
          </w:p>
          <w:p w14:paraId="0BB0021D" w14:textId="4E50B812" w:rsidR="0041278A" w:rsidRPr="00CF1A49" w:rsidRDefault="0041278A" w:rsidP="00DD1649">
            <w:r w:rsidRPr="000B65E5">
              <w:rPr>
                <w:sz w:val="20"/>
                <w:szCs w:val="20"/>
              </w:rPr>
              <w:t xml:space="preserve">Thesis: </w:t>
            </w:r>
            <w:hyperlink r:id="rId9" w:history="1">
              <w:r w:rsidR="000B65E5">
                <w:rPr>
                  <w:rStyle w:val="Hyperlink"/>
                  <w:i/>
                  <w:iCs/>
                  <w:sz w:val="20"/>
                  <w:szCs w:val="20"/>
                </w:rPr>
                <w:t>A Privacy-enhanced Approach for Planning Safe Routes with Crowdsourced Data and Computation</w:t>
              </w:r>
            </w:hyperlink>
          </w:p>
        </w:tc>
      </w:tr>
      <w:tr w:rsidR="00F61DF9" w:rsidRPr="00CF1A49" w14:paraId="265A2CB3" w14:textId="77777777" w:rsidTr="002146A5">
        <w:tc>
          <w:tcPr>
            <w:tcW w:w="8952" w:type="dxa"/>
            <w:tcMar>
              <w:top w:w="216" w:type="dxa"/>
            </w:tcMar>
          </w:tcPr>
          <w:p w14:paraId="1478B55A" w14:textId="64BD4261" w:rsidR="00F61DF9" w:rsidRPr="00CF1A49" w:rsidRDefault="004A370F" w:rsidP="00F61DF9">
            <w:pPr>
              <w:pStyle w:val="Heading3"/>
              <w:contextualSpacing w:val="0"/>
              <w:outlineLvl w:val="2"/>
            </w:pPr>
            <w:r w:rsidRPr="004A370F">
              <w:t>October 2018</w:t>
            </w:r>
          </w:p>
          <w:p w14:paraId="717E57CD" w14:textId="77777777" w:rsidR="000B65E5" w:rsidRDefault="004A370F" w:rsidP="00D36E76">
            <w:r w:rsidRPr="00721704">
              <w:rPr>
                <w:b/>
                <w:bCs/>
                <w:color w:val="1D824C" w:themeColor="accent1"/>
              </w:rPr>
              <w:t>Bachelor of Science</w:t>
            </w:r>
            <w:r w:rsidR="00D36E76">
              <w:t xml:space="preserve"> </w:t>
            </w:r>
          </w:p>
          <w:p w14:paraId="75D1F690" w14:textId="2113039D" w:rsidR="00F61DF9" w:rsidRPr="000B65E5" w:rsidRDefault="00D36E76" w:rsidP="00D36E76">
            <w:pPr>
              <w:rPr>
                <w:sz w:val="20"/>
                <w:szCs w:val="20"/>
              </w:rPr>
            </w:pPr>
            <w:r w:rsidRPr="000B65E5">
              <w:rPr>
                <w:sz w:val="20"/>
                <w:szCs w:val="20"/>
              </w:rPr>
              <w:t>Computer Science and Engineering</w:t>
            </w:r>
            <w:r w:rsidR="00F61DF9" w:rsidRPr="000B65E5">
              <w:rPr>
                <w:sz w:val="20"/>
                <w:szCs w:val="20"/>
              </w:rPr>
              <w:t xml:space="preserve">, </w:t>
            </w:r>
            <w:r w:rsidR="002146A5" w:rsidRPr="000B65E5">
              <w:rPr>
                <w:sz w:val="20"/>
                <w:szCs w:val="20"/>
              </w:rPr>
              <w:t>Bangladesh University of Engineering and Technology (BUET)</w:t>
            </w:r>
          </w:p>
          <w:p w14:paraId="05EE42B3" w14:textId="77777777" w:rsidR="0041278A" w:rsidRPr="000B65E5" w:rsidRDefault="004A370F" w:rsidP="0041278A">
            <w:pPr>
              <w:contextualSpacing w:val="0"/>
              <w:rPr>
                <w:sz w:val="20"/>
                <w:szCs w:val="20"/>
              </w:rPr>
            </w:pPr>
            <w:r w:rsidRPr="000B65E5">
              <w:rPr>
                <w:sz w:val="20"/>
                <w:szCs w:val="20"/>
              </w:rPr>
              <w:t>CGPA: 3.89</w:t>
            </w:r>
            <w:r w:rsidR="004B35A3" w:rsidRPr="000B65E5">
              <w:rPr>
                <w:sz w:val="20"/>
                <w:szCs w:val="20"/>
              </w:rPr>
              <w:t xml:space="preserve"> out of 4.00</w:t>
            </w:r>
          </w:p>
          <w:p w14:paraId="2142CC37" w14:textId="6D95F519" w:rsidR="00F61DF9" w:rsidRPr="000B65E5" w:rsidRDefault="0041278A" w:rsidP="0041278A">
            <w:pPr>
              <w:rPr>
                <w:sz w:val="20"/>
                <w:szCs w:val="20"/>
              </w:rPr>
            </w:pPr>
            <w:r w:rsidRPr="000B65E5">
              <w:rPr>
                <w:sz w:val="20"/>
                <w:szCs w:val="20"/>
              </w:rPr>
              <w:t xml:space="preserve">Advisor: </w:t>
            </w:r>
            <w:hyperlink r:id="rId10" w:history="1">
              <w:r w:rsidRPr="000B65E5">
                <w:rPr>
                  <w:rStyle w:val="Hyperlink"/>
                  <w:i/>
                  <w:iCs/>
                  <w:sz w:val="20"/>
                  <w:szCs w:val="20"/>
                </w:rPr>
                <w:t xml:space="preserve">Dr. </w:t>
              </w:r>
              <w:proofErr w:type="spellStart"/>
              <w:r w:rsidRPr="000B65E5">
                <w:rPr>
                  <w:rStyle w:val="Hyperlink"/>
                  <w:i/>
                  <w:iCs/>
                  <w:sz w:val="20"/>
                  <w:szCs w:val="20"/>
                </w:rPr>
                <w:t>Tanz</w:t>
              </w:r>
              <w:r w:rsidRPr="000B65E5">
                <w:rPr>
                  <w:rStyle w:val="Hyperlink"/>
                  <w:i/>
                  <w:iCs/>
                  <w:sz w:val="20"/>
                  <w:szCs w:val="20"/>
                </w:rPr>
                <w:t>i</w:t>
              </w:r>
              <w:r w:rsidRPr="000B65E5">
                <w:rPr>
                  <w:rStyle w:val="Hyperlink"/>
                  <w:i/>
                  <w:iCs/>
                  <w:sz w:val="20"/>
                  <w:szCs w:val="20"/>
                </w:rPr>
                <w:t>ma</w:t>
              </w:r>
              <w:proofErr w:type="spellEnd"/>
              <w:r w:rsidRPr="000B65E5">
                <w:rPr>
                  <w:rStyle w:val="Hyperlink"/>
                  <w:i/>
                  <w:iCs/>
                  <w:sz w:val="20"/>
                  <w:szCs w:val="20"/>
                </w:rPr>
                <w:t xml:space="preserve"> Hashem</w:t>
              </w:r>
            </w:hyperlink>
          </w:p>
          <w:p w14:paraId="12ECED59" w14:textId="66008B8F" w:rsidR="0041278A" w:rsidRDefault="0041278A" w:rsidP="0041278A">
            <w:r w:rsidRPr="000B65E5">
              <w:rPr>
                <w:sz w:val="20"/>
                <w:szCs w:val="20"/>
              </w:rPr>
              <w:t xml:space="preserve">Thesis: </w:t>
            </w:r>
            <w:hyperlink r:id="rId11" w:history="1">
              <w:r w:rsidR="00882AB6" w:rsidRPr="000B65E5">
                <w:rPr>
                  <w:rStyle w:val="Hyperlink"/>
                  <w:i/>
                  <w:iCs/>
                  <w:sz w:val="20"/>
                  <w:szCs w:val="20"/>
                </w:rPr>
                <w:t>An Effi</w:t>
              </w:r>
              <w:r w:rsidR="00882AB6" w:rsidRPr="000B65E5">
                <w:rPr>
                  <w:rStyle w:val="Hyperlink"/>
                  <w:i/>
                  <w:iCs/>
                  <w:sz w:val="20"/>
                  <w:szCs w:val="20"/>
                </w:rPr>
                <w:t>c</w:t>
              </w:r>
              <w:r w:rsidR="00882AB6" w:rsidRPr="000B65E5">
                <w:rPr>
                  <w:rStyle w:val="Hyperlink"/>
                  <w:i/>
                  <w:iCs/>
                  <w:sz w:val="20"/>
                  <w:szCs w:val="20"/>
                </w:rPr>
                <w:t>ie</w:t>
              </w:r>
              <w:r w:rsidR="00882AB6" w:rsidRPr="000B65E5">
                <w:rPr>
                  <w:rStyle w:val="Hyperlink"/>
                  <w:i/>
                  <w:iCs/>
                  <w:sz w:val="20"/>
                  <w:szCs w:val="20"/>
                </w:rPr>
                <w:t>n</w:t>
              </w:r>
              <w:r w:rsidR="00882AB6" w:rsidRPr="000B65E5">
                <w:rPr>
                  <w:rStyle w:val="Hyperlink"/>
                  <w:i/>
                  <w:iCs/>
                  <w:sz w:val="20"/>
                  <w:szCs w:val="20"/>
                </w:rPr>
                <w:t>t Approach for Real-Time Crowdsourced Package Delivery using Public Transport Networks</w:t>
              </w:r>
            </w:hyperlink>
          </w:p>
        </w:tc>
      </w:tr>
    </w:tbl>
    <w:p w14:paraId="5581C94C" w14:textId="77777777" w:rsidR="002146A5" w:rsidRDefault="002146A5" w:rsidP="002146A5">
      <w:pPr>
        <w:pStyle w:val="Heading1"/>
      </w:pPr>
      <w:r>
        <w:t>Fellowship</w:t>
      </w:r>
    </w:p>
    <w:p w14:paraId="3AFEA161" w14:textId="7A8A81D0" w:rsidR="002146A5" w:rsidRDefault="002146A5" w:rsidP="002146A5">
      <w:r w:rsidRPr="00D77B9A">
        <w:rPr>
          <w:b/>
          <w:bCs/>
          <w:color w:val="1D824C" w:themeColor="accent1"/>
        </w:rPr>
        <w:t>High Profile ICT Scholar Fellowship</w:t>
      </w:r>
      <w:r w:rsidRPr="00447D2F">
        <w:t xml:space="preserve">, 2018-19: A Crowd-enabled Solution for Personalized, Privacy-enhanced and Trustworthy Safe Route Planning in Road Networks </w:t>
      </w:r>
    </w:p>
    <w:p w14:paraId="6C719FCC" w14:textId="20FD930A" w:rsidR="00486277" w:rsidRDefault="00002845" w:rsidP="00486277">
      <w:pPr>
        <w:pStyle w:val="Heading1"/>
      </w:pPr>
      <w:r>
        <w:t>PUBLICATIONS</w:t>
      </w:r>
    </w:p>
    <w:p w14:paraId="229FFAB7" w14:textId="77777777" w:rsidR="004A370F" w:rsidRPr="00E26386" w:rsidRDefault="004A370F" w:rsidP="00E26386">
      <w:pPr>
        <w:rPr>
          <w:b/>
          <w:bCs/>
          <w:color w:val="1D824C" w:themeColor="accent1"/>
        </w:rPr>
      </w:pPr>
      <w:r w:rsidRPr="00E26386">
        <w:rPr>
          <w:b/>
          <w:bCs/>
          <w:color w:val="1D824C" w:themeColor="accent1"/>
        </w:rPr>
        <w:t>A Privacy-Enhanced and Personalized Safe Route Planner with Crowdsourced Data and Computation</w:t>
      </w:r>
    </w:p>
    <w:p w14:paraId="6E620D74" w14:textId="77777777" w:rsidR="004A370F" w:rsidRPr="004A370F" w:rsidRDefault="004A370F" w:rsidP="004A370F">
      <w:r w:rsidRPr="0001104E">
        <w:rPr>
          <w:u w:val="single"/>
        </w:rPr>
        <w:t>Fariha Tabassum Islam</w:t>
      </w:r>
      <w:r w:rsidRPr="004A370F">
        <w:t>, Tanzima Hashem, Rifat Shahriyar</w:t>
      </w:r>
    </w:p>
    <w:p w14:paraId="7E060EC6" w14:textId="13349EBD" w:rsidR="007E782C" w:rsidRPr="00FB0AEB" w:rsidRDefault="004A370F" w:rsidP="00882AB6">
      <w:r w:rsidRPr="00FB0AEB">
        <w:t>ICDE 2021</w:t>
      </w:r>
      <w:r w:rsidR="00634FCB">
        <w:t>,</w:t>
      </w:r>
      <w:r w:rsidR="00CF4350" w:rsidRPr="00FB0AEB">
        <w:t xml:space="preserve"> </w:t>
      </w:r>
      <w:r w:rsidR="00FB0AEB">
        <w:t>Core Rank A*</w:t>
      </w:r>
      <w:r w:rsidR="00CC5AB4">
        <w:t xml:space="preserve"> | </w:t>
      </w:r>
      <w:r w:rsidR="00466DEB" w:rsidRPr="00FB0AEB">
        <w:t xml:space="preserve">DOI </w:t>
      </w:r>
      <w:hyperlink r:id="rId12" w:history="1">
        <w:r w:rsidR="00466DEB" w:rsidRPr="00FB0AEB">
          <w:rPr>
            <w:rStyle w:val="Hyperlink"/>
            <w:u w:val="none"/>
          </w:rPr>
          <w:t>10.1109/ICDE51399.2021.00027</w:t>
        </w:r>
      </w:hyperlink>
    </w:p>
    <w:p w14:paraId="2C784883" w14:textId="1D82944C" w:rsidR="00466DEB" w:rsidRDefault="00466DEB" w:rsidP="004A370F"/>
    <w:p w14:paraId="357FDEC2" w14:textId="1A1E2412" w:rsidR="00466DEB" w:rsidRPr="00A64ACC" w:rsidRDefault="00E26386" w:rsidP="00E26386">
      <w:pPr>
        <w:rPr>
          <w:b/>
          <w:bCs/>
          <w:color w:val="1D824C" w:themeColor="accent1"/>
        </w:rPr>
      </w:pPr>
      <w:r w:rsidRPr="00A64ACC">
        <w:rPr>
          <w:b/>
          <w:bCs/>
          <w:color w:val="1D824C" w:themeColor="accent1"/>
        </w:rPr>
        <w:t>A Crowd-enabled Solution for Privacy-preserving and Personalized Safe Route Planning for Fixed or Flexible Destinations (</w:t>
      </w:r>
      <w:r w:rsidR="00D012D5" w:rsidRPr="00A64ACC">
        <w:rPr>
          <w:b/>
          <w:bCs/>
          <w:color w:val="1D824C" w:themeColor="accent1"/>
        </w:rPr>
        <w:t>F</w:t>
      </w:r>
      <w:r w:rsidRPr="00A64ACC">
        <w:rPr>
          <w:b/>
          <w:bCs/>
          <w:color w:val="1D824C" w:themeColor="accent1"/>
        </w:rPr>
        <w:t xml:space="preserve">ull </w:t>
      </w:r>
      <w:r w:rsidR="00D012D5" w:rsidRPr="00A64ACC">
        <w:rPr>
          <w:b/>
          <w:bCs/>
          <w:color w:val="1D824C" w:themeColor="accent1"/>
        </w:rPr>
        <w:t>V</w:t>
      </w:r>
      <w:r w:rsidRPr="00A64ACC">
        <w:rPr>
          <w:b/>
          <w:bCs/>
          <w:color w:val="1D824C" w:themeColor="accent1"/>
        </w:rPr>
        <w:t>ersion)</w:t>
      </w:r>
    </w:p>
    <w:p w14:paraId="6597B75B" w14:textId="77777777" w:rsidR="00466DEB" w:rsidRPr="004A370F" w:rsidRDefault="00466DEB" w:rsidP="00466DEB">
      <w:r w:rsidRPr="0001104E">
        <w:rPr>
          <w:u w:val="single"/>
        </w:rPr>
        <w:t>Fariha Tabassum Islam</w:t>
      </w:r>
      <w:r w:rsidRPr="004A370F">
        <w:t>, Tanzima Hashem, Rifat Shahriyar</w:t>
      </w:r>
    </w:p>
    <w:p w14:paraId="4A04C2CD" w14:textId="16FB5567" w:rsidR="002146A5" w:rsidRDefault="00466DEB" w:rsidP="00882AB6">
      <w:pPr>
        <w:rPr>
          <w:rStyle w:val="Hyperlink"/>
          <w:rFonts w:cstheme="minorHAnsi"/>
          <w:u w:val="none"/>
        </w:rPr>
      </w:pPr>
      <w:proofErr w:type="spellStart"/>
      <w:r w:rsidRPr="00ED3A61">
        <w:rPr>
          <w:rFonts w:cstheme="minorHAnsi"/>
        </w:rPr>
        <w:t>arXiv</w:t>
      </w:r>
      <w:proofErr w:type="spellEnd"/>
      <w:r w:rsidRPr="00ED3A61">
        <w:rPr>
          <w:rFonts w:cstheme="minorHAnsi"/>
        </w:rPr>
        <w:t xml:space="preserve"> | </w:t>
      </w:r>
      <w:hyperlink r:id="rId13" w:history="1">
        <w:r w:rsidRPr="00ED3A61">
          <w:rPr>
            <w:rStyle w:val="Hyperlink"/>
            <w:rFonts w:cstheme="minorHAnsi"/>
            <w:u w:val="none"/>
          </w:rPr>
          <w:t>arXiv:2112.13760</w:t>
        </w:r>
      </w:hyperlink>
    </w:p>
    <w:p w14:paraId="0331E201" w14:textId="77777777" w:rsidR="002146A5" w:rsidRPr="00CF1A49" w:rsidRDefault="002146A5" w:rsidP="002146A5">
      <w:pPr>
        <w:pStyle w:val="Heading1"/>
      </w:pPr>
      <w:sdt>
        <w:sdtPr>
          <w:alias w:val="Experience:"/>
          <w:tag w:val="Experience:"/>
          <w:id w:val="-1983300934"/>
          <w:placeholder>
            <w:docPart w:val="3880FDE2826E014C811270621E0FA377"/>
          </w:placeholder>
          <w:temporary/>
          <w:showingPlcHdr/>
          <w15:appearance w15:val="hidden"/>
        </w:sdtPr>
        <w:sdtContent>
          <w:r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668"/>
      </w:tblGrid>
      <w:tr w:rsidR="002146A5" w:rsidRPr="00CF1A49" w14:paraId="36AE3CFE" w14:textId="77777777" w:rsidTr="002146A5">
        <w:tc>
          <w:tcPr>
            <w:tcW w:w="9668" w:type="dxa"/>
          </w:tcPr>
          <w:p w14:paraId="2BB8035A" w14:textId="089EA6B6" w:rsidR="002146A5" w:rsidRPr="002146A5" w:rsidRDefault="002146A5" w:rsidP="00B61122">
            <w:pPr>
              <w:pStyle w:val="Heading3"/>
              <w:contextualSpacing w:val="0"/>
              <w:outlineLvl w:val="2"/>
              <w:rPr>
                <w:b w:val="0"/>
                <w:bCs/>
              </w:rPr>
            </w:pPr>
            <w:r w:rsidRPr="002146A5">
              <w:rPr>
                <w:b w:val="0"/>
                <w:bCs/>
              </w:rPr>
              <w:t>February 2019 – Present</w:t>
            </w:r>
          </w:p>
          <w:p w14:paraId="4D656D01" w14:textId="188795CA" w:rsidR="002146A5" w:rsidRPr="000B65E5" w:rsidRDefault="002146A5" w:rsidP="002146A5">
            <w:pPr>
              <w:rPr>
                <w:sz w:val="20"/>
                <w:szCs w:val="20"/>
              </w:rPr>
            </w:pPr>
            <w:r w:rsidRPr="000B65E5">
              <w:rPr>
                <w:b/>
                <w:bCs/>
                <w:color w:val="1D824C" w:themeColor="accent1"/>
                <w:sz w:val="20"/>
                <w:szCs w:val="20"/>
              </w:rPr>
              <w:t>Lecturer</w:t>
            </w:r>
            <w:r w:rsidRPr="000B65E5">
              <w:rPr>
                <w:sz w:val="20"/>
                <w:szCs w:val="20"/>
              </w:rPr>
              <w:t>,</w:t>
            </w:r>
            <w:r w:rsidRPr="000B65E5">
              <w:rPr>
                <w:rStyle w:val="SubtleReference"/>
                <w:sz w:val="20"/>
                <w:szCs w:val="20"/>
              </w:rPr>
              <w:t xml:space="preserve"> </w:t>
            </w:r>
            <w:r w:rsidRPr="000B65E5">
              <w:rPr>
                <w:sz w:val="20"/>
                <w:szCs w:val="20"/>
              </w:rPr>
              <w:t>Dep</w:t>
            </w:r>
            <w:r w:rsidR="000B65E5" w:rsidRPr="000B65E5">
              <w:rPr>
                <w:sz w:val="20"/>
                <w:szCs w:val="20"/>
              </w:rPr>
              <w:t>t.</w:t>
            </w:r>
            <w:r w:rsidRPr="000B65E5">
              <w:rPr>
                <w:sz w:val="20"/>
                <w:szCs w:val="20"/>
              </w:rPr>
              <w:t xml:space="preserve"> of Computer Science and Engineering, U</w:t>
            </w:r>
            <w:r w:rsidRPr="000B65E5">
              <w:rPr>
                <w:sz w:val="20"/>
                <w:szCs w:val="20"/>
              </w:rPr>
              <w:t>nited International University (UIU)</w:t>
            </w:r>
            <w:r w:rsidR="000B65E5">
              <w:rPr>
                <w:sz w:val="20"/>
                <w:szCs w:val="20"/>
              </w:rPr>
              <w:t>, Dhaka, Bangladesh</w:t>
            </w:r>
          </w:p>
          <w:p w14:paraId="674E8E33" w14:textId="77777777" w:rsidR="002146A5" w:rsidRPr="00D60DFE" w:rsidRDefault="002146A5" w:rsidP="002146A5">
            <w:pPr>
              <w:rPr>
                <w:rStyle w:val="SubtleReference"/>
                <w:b w:val="0"/>
                <w:smallCaps w:val="0"/>
              </w:rPr>
            </w:pPr>
          </w:p>
          <w:p w14:paraId="4713A557" w14:textId="77777777" w:rsidR="002146A5" w:rsidRPr="002146A5" w:rsidRDefault="002146A5" w:rsidP="00B61122">
            <w:pPr>
              <w:pStyle w:val="Heading3"/>
              <w:contextualSpacing w:val="0"/>
              <w:outlineLvl w:val="2"/>
              <w:rPr>
                <w:b w:val="0"/>
                <w:bCs/>
              </w:rPr>
            </w:pPr>
            <w:r w:rsidRPr="002146A5">
              <w:rPr>
                <w:b w:val="0"/>
                <w:bCs/>
              </w:rPr>
              <w:t>January 2022 – JUNE 2022</w:t>
            </w:r>
          </w:p>
          <w:p w14:paraId="57BADC9C" w14:textId="302BA5E0" w:rsidR="002146A5" w:rsidRPr="000B65E5" w:rsidRDefault="002146A5" w:rsidP="00B61122">
            <w:pPr>
              <w:rPr>
                <w:sz w:val="20"/>
                <w:szCs w:val="20"/>
              </w:rPr>
            </w:pPr>
            <w:r w:rsidRPr="000B65E5">
              <w:rPr>
                <w:b/>
                <w:bCs/>
                <w:color w:val="1D824C" w:themeColor="accent1"/>
                <w:sz w:val="20"/>
                <w:szCs w:val="20"/>
              </w:rPr>
              <w:t>Part-time Research Assistant</w:t>
            </w:r>
            <w:r w:rsidRPr="000B65E5">
              <w:rPr>
                <w:sz w:val="20"/>
                <w:szCs w:val="20"/>
              </w:rPr>
              <w:t>, Dep</w:t>
            </w:r>
            <w:r w:rsidR="000B65E5" w:rsidRPr="000B65E5">
              <w:rPr>
                <w:sz w:val="20"/>
                <w:szCs w:val="20"/>
              </w:rPr>
              <w:t>t.</w:t>
            </w:r>
            <w:r w:rsidRPr="000B65E5">
              <w:rPr>
                <w:sz w:val="20"/>
                <w:szCs w:val="20"/>
              </w:rPr>
              <w:t xml:space="preserve"> of </w:t>
            </w:r>
            <w:r w:rsidR="000B65E5" w:rsidRPr="000B65E5">
              <w:rPr>
                <w:sz w:val="20"/>
                <w:szCs w:val="20"/>
              </w:rPr>
              <w:t>Computer Science and Engineering, Bangladesh University of Engineering and Technology (BUET)</w:t>
            </w:r>
            <w:r w:rsidR="000B65E5">
              <w:rPr>
                <w:sz w:val="20"/>
                <w:szCs w:val="20"/>
              </w:rPr>
              <w:t>, Dhaka, Bangladesh</w:t>
            </w:r>
          </w:p>
        </w:tc>
      </w:tr>
      <w:tr w:rsidR="002146A5" w:rsidRPr="00CF1A49" w14:paraId="351150FD" w14:textId="77777777" w:rsidTr="002146A5">
        <w:tc>
          <w:tcPr>
            <w:tcW w:w="9668" w:type="dxa"/>
            <w:tcMar>
              <w:top w:w="216" w:type="dxa"/>
            </w:tcMar>
          </w:tcPr>
          <w:p w14:paraId="55669A77" w14:textId="77777777" w:rsidR="002146A5" w:rsidRPr="002146A5" w:rsidRDefault="002146A5" w:rsidP="00B61122">
            <w:pPr>
              <w:pStyle w:val="Heading3"/>
              <w:contextualSpacing w:val="0"/>
              <w:outlineLvl w:val="2"/>
              <w:rPr>
                <w:b w:val="0"/>
                <w:bCs/>
              </w:rPr>
            </w:pPr>
            <w:r w:rsidRPr="002146A5">
              <w:rPr>
                <w:b w:val="0"/>
                <w:bCs/>
              </w:rPr>
              <w:t>June 2019 – June 2020</w:t>
            </w:r>
          </w:p>
          <w:p w14:paraId="5C4097ED" w14:textId="77777777" w:rsidR="002146A5" w:rsidRPr="000B65E5" w:rsidRDefault="002146A5" w:rsidP="00B61122">
            <w:pPr>
              <w:rPr>
                <w:b/>
                <w:smallCaps/>
                <w:sz w:val="20"/>
                <w:szCs w:val="20"/>
              </w:rPr>
            </w:pPr>
            <w:r w:rsidRPr="000B65E5">
              <w:rPr>
                <w:b/>
                <w:bCs/>
                <w:color w:val="1D824C" w:themeColor="accent1"/>
                <w:sz w:val="20"/>
                <w:szCs w:val="20"/>
              </w:rPr>
              <w:t>High Profile ICT Scholar Fellow</w:t>
            </w:r>
            <w:r w:rsidRPr="000B65E5">
              <w:rPr>
                <w:sz w:val="20"/>
                <w:szCs w:val="20"/>
              </w:rPr>
              <w:t>, ICT Division, Bangladesh</w:t>
            </w:r>
          </w:p>
        </w:tc>
      </w:tr>
    </w:tbl>
    <w:p w14:paraId="7AD5F2C5" w14:textId="77777777" w:rsidR="005E51BE" w:rsidRDefault="005E51BE" w:rsidP="005E51BE">
      <w:pPr>
        <w:pStyle w:val="Heading1"/>
      </w:pPr>
      <w:r>
        <w:lastRenderedPageBreak/>
        <w:t>Awards and Services</w:t>
      </w:r>
    </w:p>
    <w:p w14:paraId="7CCF6BF2" w14:textId="77777777" w:rsidR="005E51BE" w:rsidRPr="00C20FC9" w:rsidRDefault="005E51BE" w:rsidP="00C20FC9">
      <w:pPr>
        <w:pStyle w:val="Heading3"/>
        <w:rPr>
          <w:sz w:val="24"/>
          <w:szCs w:val="28"/>
        </w:rPr>
      </w:pPr>
      <w:r w:rsidRPr="00C20FC9">
        <w:rPr>
          <w:sz w:val="24"/>
          <w:szCs w:val="28"/>
        </w:rPr>
        <w:t>Reviewer</w:t>
      </w:r>
    </w:p>
    <w:p w14:paraId="3C6D10D6" w14:textId="7C0B27E0" w:rsidR="005E51BE" w:rsidRDefault="005E51BE" w:rsidP="005E51BE">
      <w:pPr>
        <w:rPr>
          <w:rFonts w:cstheme="minorHAnsi"/>
        </w:rPr>
      </w:pPr>
      <w:r w:rsidRPr="00390B21">
        <w:rPr>
          <w:rFonts w:cstheme="minorHAnsi"/>
        </w:rPr>
        <w:t>WISE 2022</w:t>
      </w:r>
      <w:r>
        <w:rPr>
          <w:rFonts w:cstheme="minorHAnsi"/>
        </w:rPr>
        <w:t xml:space="preserve">, </w:t>
      </w:r>
      <w:r w:rsidRPr="00390B21">
        <w:rPr>
          <w:rFonts w:cstheme="minorHAnsi"/>
        </w:rPr>
        <w:t>WISE 2021</w:t>
      </w:r>
      <w:r>
        <w:rPr>
          <w:rFonts w:cstheme="minorHAnsi"/>
        </w:rPr>
        <w:t>,</w:t>
      </w:r>
      <w:r w:rsidRPr="00390B21">
        <w:rPr>
          <w:rFonts w:cstheme="minorHAnsi"/>
        </w:rPr>
        <w:t xml:space="preserve"> </w:t>
      </w:r>
      <w:proofErr w:type="spellStart"/>
      <w:r w:rsidRPr="00390B21">
        <w:rPr>
          <w:rFonts w:cstheme="minorHAnsi"/>
        </w:rPr>
        <w:t>NSysS</w:t>
      </w:r>
      <w:proofErr w:type="spellEnd"/>
      <w:r w:rsidRPr="00390B21">
        <w:rPr>
          <w:rFonts w:cstheme="minorHAnsi"/>
        </w:rPr>
        <w:t xml:space="preserve"> 2020</w:t>
      </w:r>
      <w:r>
        <w:rPr>
          <w:rFonts w:cstheme="minorHAnsi"/>
        </w:rPr>
        <w:t xml:space="preserve">, </w:t>
      </w:r>
      <w:proofErr w:type="spellStart"/>
      <w:r w:rsidRPr="00390B21">
        <w:rPr>
          <w:rFonts w:cstheme="minorHAnsi"/>
        </w:rPr>
        <w:t>APWeb</w:t>
      </w:r>
      <w:proofErr w:type="spellEnd"/>
      <w:r w:rsidRPr="00390B21">
        <w:rPr>
          <w:rFonts w:cstheme="minorHAnsi"/>
        </w:rPr>
        <w:t>-WAIM 2019</w:t>
      </w:r>
    </w:p>
    <w:p w14:paraId="5305BB9A" w14:textId="77777777" w:rsidR="0098536B" w:rsidRPr="0098536B" w:rsidRDefault="0098536B" w:rsidP="005E51BE">
      <w:pPr>
        <w:rPr>
          <w:rFonts w:cstheme="minorHAnsi"/>
        </w:rPr>
      </w:pPr>
    </w:p>
    <w:p w14:paraId="3F2BA733" w14:textId="77777777" w:rsidR="005E51BE" w:rsidRPr="00B95365" w:rsidRDefault="005E51BE" w:rsidP="00C20FC9">
      <w:pPr>
        <w:pStyle w:val="Heading3"/>
      </w:pPr>
      <w:r w:rsidRPr="00C20FC9">
        <w:rPr>
          <w:sz w:val="24"/>
          <w:szCs w:val="28"/>
        </w:rPr>
        <w:t>Awards</w:t>
      </w:r>
    </w:p>
    <w:p w14:paraId="08BA37FB" w14:textId="77777777" w:rsidR="005E51BE" w:rsidRPr="00137503" w:rsidRDefault="005E51BE" w:rsidP="00137503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137503">
        <w:rPr>
          <w:rFonts w:ascii="Calibri" w:hAnsi="Calibri" w:cs="Calibri"/>
        </w:rPr>
        <w:t>First runner-up group | Hackathon for Women 2017 (36 hours) by ICT Division, Govt. of Bangladesh</w:t>
      </w:r>
    </w:p>
    <w:p w14:paraId="6B025399" w14:textId="77777777" w:rsidR="005E51BE" w:rsidRPr="00137503" w:rsidRDefault="005E51BE" w:rsidP="00137503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137503">
        <w:rPr>
          <w:rFonts w:ascii="Calibri" w:hAnsi="Calibri" w:cs="Calibri"/>
        </w:rPr>
        <w:t>First runner-up group | Women's Day Innovation Challenge 2017, Facebook Developer Circle, Dhaka</w:t>
      </w:r>
    </w:p>
    <w:p w14:paraId="1684C3EE" w14:textId="734CC447" w:rsidR="005E51BE" w:rsidRPr="00137503" w:rsidRDefault="005E51BE" w:rsidP="00137503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137503">
        <w:rPr>
          <w:rFonts w:ascii="Calibri" w:hAnsi="Calibri" w:cs="Calibri"/>
        </w:rPr>
        <w:t>Dean's Honor List | BUET - 2016-17, 2015-16, 2014-15, 2013-14</w:t>
      </w:r>
    </w:p>
    <w:p w14:paraId="7EF63C2B" w14:textId="1CE2C878" w:rsidR="00457602" w:rsidRPr="00457602" w:rsidRDefault="00457602" w:rsidP="00457602">
      <w:pPr>
        <w:pStyle w:val="Heading1"/>
      </w:pPr>
      <w:r>
        <w:t>SKILLS</w:t>
      </w:r>
    </w:p>
    <w:p w14:paraId="0A54A986" w14:textId="78072F8A" w:rsidR="00651B7C" w:rsidRDefault="00651B7C" w:rsidP="00651B7C">
      <w:pPr>
        <w:pStyle w:val="ListParagraph"/>
        <w:numPr>
          <w:ilvl w:val="0"/>
          <w:numId w:val="18"/>
        </w:numPr>
      </w:pPr>
      <w:r>
        <w:t>Java, C++, Python</w:t>
      </w:r>
      <w:r w:rsidR="00002845">
        <w:t xml:space="preserve"> (</w:t>
      </w:r>
      <w:r w:rsidR="00002845" w:rsidRPr="00002845">
        <w:t>Scikit-learn, NumPy, SciPy</w:t>
      </w:r>
      <w:r w:rsidR="00002845">
        <w:t xml:space="preserve">, </w:t>
      </w:r>
      <w:proofErr w:type="spellStart"/>
      <w:r w:rsidR="00002845">
        <w:t>Py</w:t>
      </w:r>
      <w:r w:rsidR="00137503">
        <w:t>T</w:t>
      </w:r>
      <w:r w:rsidR="00002845">
        <w:t>orch</w:t>
      </w:r>
      <w:proofErr w:type="spellEnd"/>
      <w:r w:rsidR="00002845">
        <w:t xml:space="preserve"> basics)</w:t>
      </w:r>
      <w:r>
        <w:t>, SQL,</w:t>
      </w:r>
      <w:r w:rsidRPr="00651B7C">
        <w:t xml:space="preserve"> </w:t>
      </w:r>
      <w:r>
        <w:t>Android app development</w:t>
      </w:r>
    </w:p>
    <w:p w14:paraId="5F78604F" w14:textId="77777777" w:rsidR="00002845" w:rsidRDefault="00651B7C" w:rsidP="00002845">
      <w:pPr>
        <w:ind w:left="1080"/>
      </w:pPr>
      <w:r>
        <w:t xml:space="preserve">Used for </w:t>
      </w:r>
    </w:p>
    <w:p w14:paraId="2E488B93" w14:textId="062A0DEA" w:rsidR="00651B7C" w:rsidRDefault="00002845" w:rsidP="00002845">
      <w:pPr>
        <w:pStyle w:val="ListParagraph"/>
        <w:numPr>
          <w:ilvl w:val="1"/>
          <w:numId w:val="18"/>
        </w:numPr>
      </w:pPr>
      <w:r>
        <w:t>D</w:t>
      </w:r>
      <w:r w:rsidR="00651B7C">
        <w:t xml:space="preserve">eveloping our </w:t>
      </w:r>
      <w:r w:rsidR="00651B7C" w:rsidRPr="00137503">
        <w:rPr>
          <w:i/>
          <w:iCs/>
        </w:rPr>
        <w:t>Safe Route Planner</w:t>
      </w:r>
      <w:r>
        <w:t xml:space="preserve"> and necessary</w:t>
      </w:r>
      <w:r w:rsidR="00651B7C">
        <w:t xml:space="preserve"> data analysis</w:t>
      </w:r>
    </w:p>
    <w:p w14:paraId="36C30969" w14:textId="285388CB" w:rsidR="00457602" w:rsidRDefault="00651B7C" w:rsidP="00002845">
      <w:pPr>
        <w:pStyle w:val="ListParagraph"/>
        <w:numPr>
          <w:ilvl w:val="1"/>
          <w:numId w:val="18"/>
        </w:numPr>
      </w:pPr>
      <w:r>
        <w:t>Teaching</w:t>
      </w:r>
    </w:p>
    <w:p w14:paraId="092DEB27" w14:textId="6959D340" w:rsidR="00187EBA" w:rsidRPr="008D0AC2" w:rsidRDefault="00002845" w:rsidP="00390B21">
      <w:pPr>
        <w:pStyle w:val="ListParagraph"/>
        <w:numPr>
          <w:ilvl w:val="1"/>
          <w:numId w:val="18"/>
        </w:numPr>
      </w:pPr>
      <w:r>
        <w:t>Bachelor’s and Master’s course projects</w:t>
      </w:r>
    </w:p>
    <w:sectPr w:rsidR="00187EBA" w:rsidRPr="008D0AC2" w:rsidSect="002146A5">
      <w:footerReference w:type="default" r:id="rId14"/>
      <w:headerReference w:type="first" r:id="rId15"/>
      <w:pgSz w:w="11900" w:h="16840"/>
      <w:pgMar w:top="1440" w:right="1080" w:bottom="144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51E71" w14:textId="77777777" w:rsidR="002F4BA0" w:rsidRDefault="002F4BA0" w:rsidP="0068194B">
      <w:r>
        <w:separator/>
      </w:r>
    </w:p>
    <w:p w14:paraId="709DB2DC" w14:textId="77777777" w:rsidR="002F4BA0" w:rsidRDefault="002F4BA0"/>
    <w:p w14:paraId="6CE38BA5" w14:textId="77777777" w:rsidR="002F4BA0" w:rsidRDefault="002F4BA0"/>
  </w:endnote>
  <w:endnote w:type="continuationSeparator" w:id="0">
    <w:p w14:paraId="3E9F40BF" w14:textId="77777777" w:rsidR="002F4BA0" w:rsidRDefault="002F4BA0" w:rsidP="0068194B">
      <w:r>
        <w:continuationSeparator/>
      </w:r>
    </w:p>
    <w:p w14:paraId="7E83B33A" w14:textId="77777777" w:rsidR="002F4BA0" w:rsidRDefault="002F4BA0"/>
    <w:p w14:paraId="1D7FC217" w14:textId="77777777" w:rsidR="002F4BA0" w:rsidRDefault="002F4B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C238D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8B933" w14:textId="77777777" w:rsidR="002F4BA0" w:rsidRDefault="002F4BA0" w:rsidP="0068194B">
      <w:r>
        <w:separator/>
      </w:r>
    </w:p>
    <w:p w14:paraId="6225E125" w14:textId="77777777" w:rsidR="002F4BA0" w:rsidRDefault="002F4BA0"/>
    <w:p w14:paraId="623B3FF3" w14:textId="77777777" w:rsidR="002F4BA0" w:rsidRDefault="002F4BA0"/>
  </w:footnote>
  <w:footnote w:type="continuationSeparator" w:id="0">
    <w:p w14:paraId="2F356C1C" w14:textId="77777777" w:rsidR="002F4BA0" w:rsidRDefault="002F4BA0" w:rsidP="0068194B">
      <w:r>
        <w:continuationSeparator/>
      </w:r>
    </w:p>
    <w:p w14:paraId="2F81374E" w14:textId="77777777" w:rsidR="002F4BA0" w:rsidRDefault="002F4BA0"/>
    <w:p w14:paraId="0B33699B" w14:textId="77777777" w:rsidR="002F4BA0" w:rsidRDefault="002F4B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57A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DC0C6C" wp14:editId="76D5791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1849755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C65FCE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8452A2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5229E9"/>
    <w:multiLevelType w:val="hybridMultilevel"/>
    <w:tmpl w:val="2C24D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6F2459"/>
    <w:multiLevelType w:val="hybridMultilevel"/>
    <w:tmpl w:val="241A40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7A16CED"/>
    <w:multiLevelType w:val="hybridMultilevel"/>
    <w:tmpl w:val="1366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E1801C2"/>
    <w:multiLevelType w:val="hybridMultilevel"/>
    <w:tmpl w:val="22A213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21FA1"/>
    <w:multiLevelType w:val="hybridMultilevel"/>
    <w:tmpl w:val="559EEF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33D02"/>
    <w:multiLevelType w:val="hybridMultilevel"/>
    <w:tmpl w:val="5E78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324D7"/>
    <w:multiLevelType w:val="multilevel"/>
    <w:tmpl w:val="075C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390752">
    <w:abstractNumId w:val="9"/>
  </w:num>
  <w:num w:numId="2" w16cid:durableId="757990737">
    <w:abstractNumId w:val="8"/>
  </w:num>
  <w:num w:numId="3" w16cid:durableId="1658455637">
    <w:abstractNumId w:val="7"/>
  </w:num>
  <w:num w:numId="4" w16cid:durableId="761683925">
    <w:abstractNumId w:val="6"/>
  </w:num>
  <w:num w:numId="5" w16cid:durableId="1862470491">
    <w:abstractNumId w:val="12"/>
  </w:num>
  <w:num w:numId="6" w16cid:durableId="1998730458">
    <w:abstractNumId w:val="3"/>
  </w:num>
  <w:num w:numId="7" w16cid:durableId="1446849767">
    <w:abstractNumId w:val="13"/>
  </w:num>
  <w:num w:numId="8" w16cid:durableId="114912517">
    <w:abstractNumId w:val="2"/>
  </w:num>
  <w:num w:numId="9" w16cid:durableId="2087066606">
    <w:abstractNumId w:val="15"/>
  </w:num>
  <w:num w:numId="10" w16cid:durableId="1747192429">
    <w:abstractNumId w:val="5"/>
  </w:num>
  <w:num w:numId="11" w16cid:durableId="1956865854">
    <w:abstractNumId w:val="4"/>
  </w:num>
  <w:num w:numId="12" w16cid:durableId="1019698655">
    <w:abstractNumId w:val="1"/>
  </w:num>
  <w:num w:numId="13" w16cid:durableId="989018849">
    <w:abstractNumId w:val="0"/>
  </w:num>
  <w:num w:numId="14" w16cid:durableId="1897660623">
    <w:abstractNumId w:val="18"/>
  </w:num>
  <w:num w:numId="15" w16cid:durableId="522867280">
    <w:abstractNumId w:val="14"/>
  </w:num>
  <w:num w:numId="16" w16cid:durableId="2086950073">
    <w:abstractNumId w:val="19"/>
  </w:num>
  <w:num w:numId="17" w16cid:durableId="138034276">
    <w:abstractNumId w:val="10"/>
  </w:num>
  <w:num w:numId="18" w16cid:durableId="342247245">
    <w:abstractNumId w:val="11"/>
  </w:num>
  <w:num w:numId="19" w16cid:durableId="774397800">
    <w:abstractNumId w:val="17"/>
  </w:num>
  <w:num w:numId="20" w16cid:durableId="11083105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0F"/>
    <w:rsid w:val="000001EF"/>
    <w:rsid w:val="00000CFC"/>
    <w:rsid w:val="00002845"/>
    <w:rsid w:val="00007322"/>
    <w:rsid w:val="00007728"/>
    <w:rsid w:val="0001104E"/>
    <w:rsid w:val="00024584"/>
    <w:rsid w:val="00024730"/>
    <w:rsid w:val="0004326B"/>
    <w:rsid w:val="00055E95"/>
    <w:rsid w:val="0007021F"/>
    <w:rsid w:val="0007311B"/>
    <w:rsid w:val="000819FD"/>
    <w:rsid w:val="000B2BA5"/>
    <w:rsid w:val="000B65E5"/>
    <w:rsid w:val="000C1070"/>
    <w:rsid w:val="000F2F8C"/>
    <w:rsid w:val="0010006E"/>
    <w:rsid w:val="001045A8"/>
    <w:rsid w:val="00114A91"/>
    <w:rsid w:val="001235A2"/>
    <w:rsid w:val="00135869"/>
    <w:rsid w:val="00137503"/>
    <w:rsid w:val="001427E1"/>
    <w:rsid w:val="00162D7B"/>
    <w:rsid w:val="00163668"/>
    <w:rsid w:val="00171566"/>
    <w:rsid w:val="00174676"/>
    <w:rsid w:val="001755A8"/>
    <w:rsid w:val="00184014"/>
    <w:rsid w:val="00187EBA"/>
    <w:rsid w:val="00192008"/>
    <w:rsid w:val="00194F4F"/>
    <w:rsid w:val="001B3C9B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7725"/>
    <w:rsid w:val="00213B4C"/>
    <w:rsid w:val="002146A5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58F"/>
    <w:rsid w:val="00294998"/>
    <w:rsid w:val="00297F18"/>
    <w:rsid w:val="002A1945"/>
    <w:rsid w:val="002A2A0C"/>
    <w:rsid w:val="002B2958"/>
    <w:rsid w:val="002B3FC8"/>
    <w:rsid w:val="002D23C5"/>
    <w:rsid w:val="002D6137"/>
    <w:rsid w:val="002E7E61"/>
    <w:rsid w:val="002F05E5"/>
    <w:rsid w:val="002F254D"/>
    <w:rsid w:val="002F30E4"/>
    <w:rsid w:val="002F4BA0"/>
    <w:rsid w:val="00305057"/>
    <w:rsid w:val="00307140"/>
    <w:rsid w:val="00316DFF"/>
    <w:rsid w:val="0032198D"/>
    <w:rsid w:val="00325B57"/>
    <w:rsid w:val="00336056"/>
    <w:rsid w:val="0034067B"/>
    <w:rsid w:val="00341143"/>
    <w:rsid w:val="00341729"/>
    <w:rsid w:val="003544E1"/>
    <w:rsid w:val="00366398"/>
    <w:rsid w:val="003752ED"/>
    <w:rsid w:val="00390B21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278A"/>
    <w:rsid w:val="00416B25"/>
    <w:rsid w:val="00416FC4"/>
    <w:rsid w:val="00420592"/>
    <w:rsid w:val="004319E0"/>
    <w:rsid w:val="00437E8C"/>
    <w:rsid w:val="00440225"/>
    <w:rsid w:val="00447D2F"/>
    <w:rsid w:val="00457602"/>
    <w:rsid w:val="00463394"/>
    <w:rsid w:val="00466DEB"/>
    <w:rsid w:val="004726BC"/>
    <w:rsid w:val="00474105"/>
    <w:rsid w:val="00480E6E"/>
    <w:rsid w:val="00486277"/>
    <w:rsid w:val="00494CF6"/>
    <w:rsid w:val="00495F8D"/>
    <w:rsid w:val="004A1FAE"/>
    <w:rsid w:val="004A32FF"/>
    <w:rsid w:val="004A370F"/>
    <w:rsid w:val="004A417B"/>
    <w:rsid w:val="004B06EB"/>
    <w:rsid w:val="004B35A3"/>
    <w:rsid w:val="004B6AD0"/>
    <w:rsid w:val="004C2D5D"/>
    <w:rsid w:val="004C33E1"/>
    <w:rsid w:val="004E01EB"/>
    <w:rsid w:val="004E2794"/>
    <w:rsid w:val="00506870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4F0F"/>
    <w:rsid w:val="005E51BE"/>
    <w:rsid w:val="005F4B91"/>
    <w:rsid w:val="005F55D2"/>
    <w:rsid w:val="0062312F"/>
    <w:rsid w:val="00625F2C"/>
    <w:rsid w:val="00634FCB"/>
    <w:rsid w:val="00651B7C"/>
    <w:rsid w:val="006618E9"/>
    <w:rsid w:val="0067592A"/>
    <w:rsid w:val="0068194B"/>
    <w:rsid w:val="00692703"/>
    <w:rsid w:val="006A1962"/>
    <w:rsid w:val="006B5D48"/>
    <w:rsid w:val="006B7D7B"/>
    <w:rsid w:val="006C1A5E"/>
    <w:rsid w:val="006E1507"/>
    <w:rsid w:val="006F4EFF"/>
    <w:rsid w:val="00712D8B"/>
    <w:rsid w:val="0071312D"/>
    <w:rsid w:val="0071429B"/>
    <w:rsid w:val="00721704"/>
    <w:rsid w:val="007273B7"/>
    <w:rsid w:val="00733E0A"/>
    <w:rsid w:val="0074403D"/>
    <w:rsid w:val="00746D44"/>
    <w:rsid w:val="007538DC"/>
    <w:rsid w:val="00757000"/>
    <w:rsid w:val="00757803"/>
    <w:rsid w:val="007651EB"/>
    <w:rsid w:val="007758C9"/>
    <w:rsid w:val="0079206B"/>
    <w:rsid w:val="00796076"/>
    <w:rsid w:val="007A519B"/>
    <w:rsid w:val="007A63F8"/>
    <w:rsid w:val="007C0566"/>
    <w:rsid w:val="007C606B"/>
    <w:rsid w:val="007D5926"/>
    <w:rsid w:val="007E49A4"/>
    <w:rsid w:val="007E6A61"/>
    <w:rsid w:val="007E782C"/>
    <w:rsid w:val="00801140"/>
    <w:rsid w:val="00803404"/>
    <w:rsid w:val="00834955"/>
    <w:rsid w:val="008405B5"/>
    <w:rsid w:val="00855B59"/>
    <w:rsid w:val="00860461"/>
    <w:rsid w:val="0086487C"/>
    <w:rsid w:val="00870B20"/>
    <w:rsid w:val="008829F8"/>
    <w:rsid w:val="00882AB6"/>
    <w:rsid w:val="00885897"/>
    <w:rsid w:val="008A6538"/>
    <w:rsid w:val="008C7056"/>
    <w:rsid w:val="008D0AC2"/>
    <w:rsid w:val="008F3B14"/>
    <w:rsid w:val="00901899"/>
    <w:rsid w:val="0090344B"/>
    <w:rsid w:val="00905715"/>
    <w:rsid w:val="00912030"/>
    <w:rsid w:val="0091321E"/>
    <w:rsid w:val="00913946"/>
    <w:rsid w:val="0092009D"/>
    <w:rsid w:val="00920DC6"/>
    <w:rsid w:val="0092726B"/>
    <w:rsid w:val="009361BA"/>
    <w:rsid w:val="0094187B"/>
    <w:rsid w:val="00944F78"/>
    <w:rsid w:val="009510E7"/>
    <w:rsid w:val="00952C89"/>
    <w:rsid w:val="009571D8"/>
    <w:rsid w:val="009650EA"/>
    <w:rsid w:val="00973072"/>
    <w:rsid w:val="0097790C"/>
    <w:rsid w:val="0098506E"/>
    <w:rsid w:val="0098536B"/>
    <w:rsid w:val="00993CC2"/>
    <w:rsid w:val="009A44CE"/>
    <w:rsid w:val="009B2286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19A"/>
    <w:rsid w:val="00A34BA2"/>
    <w:rsid w:val="00A36F27"/>
    <w:rsid w:val="00A37457"/>
    <w:rsid w:val="00A42E32"/>
    <w:rsid w:val="00A46E63"/>
    <w:rsid w:val="00A51DC5"/>
    <w:rsid w:val="00A523CE"/>
    <w:rsid w:val="00A53DE1"/>
    <w:rsid w:val="00A615E1"/>
    <w:rsid w:val="00A64ACC"/>
    <w:rsid w:val="00A65090"/>
    <w:rsid w:val="00A67F86"/>
    <w:rsid w:val="00A755E8"/>
    <w:rsid w:val="00A93A5D"/>
    <w:rsid w:val="00AB32F8"/>
    <w:rsid w:val="00AB610B"/>
    <w:rsid w:val="00AD119D"/>
    <w:rsid w:val="00AD360E"/>
    <w:rsid w:val="00AD40FB"/>
    <w:rsid w:val="00AD782D"/>
    <w:rsid w:val="00AE1BFC"/>
    <w:rsid w:val="00AE7650"/>
    <w:rsid w:val="00AF21D6"/>
    <w:rsid w:val="00B10EBE"/>
    <w:rsid w:val="00B236F1"/>
    <w:rsid w:val="00B32390"/>
    <w:rsid w:val="00B33D5C"/>
    <w:rsid w:val="00B50F99"/>
    <w:rsid w:val="00B51D1B"/>
    <w:rsid w:val="00B540F4"/>
    <w:rsid w:val="00B60FD0"/>
    <w:rsid w:val="00B622DF"/>
    <w:rsid w:val="00B6332A"/>
    <w:rsid w:val="00B8175D"/>
    <w:rsid w:val="00B81760"/>
    <w:rsid w:val="00B8494C"/>
    <w:rsid w:val="00B95365"/>
    <w:rsid w:val="00BA1546"/>
    <w:rsid w:val="00BB4E51"/>
    <w:rsid w:val="00BD431F"/>
    <w:rsid w:val="00BE423E"/>
    <w:rsid w:val="00BF61AC"/>
    <w:rsid w:val="00C20FC9"/>
    <w:rsid w:val="00C47FA6"/>
    <w:rsid w:val="00C57FC6"/>
    <w:rsid w:val="00C6261E"/>
    <w:rsid w:val="00C66A7D"/>
    <w:rsid w:val="00C70B6D"/>
    <w:rsid w:val="00C779DA"/>
    <w:rsid w:val="00C814F7"/>
    <w:rsid w:val="00CA0500"/>
    <w:rsid w:val="00CA4B4D"/>
    <w:rsid w:val="00CB35C3"/>
    <w:rsid w:val="00CC5AB4"/>
    <w:rsid w:val="00CD323D"/>
    <w:rsid w:val="00CE30D6"/>
    <w:rsid w:val="00CE4030"/>
    <w:rsid w:val="00CE5F4D"/>
    <w:rsid w:val="00CE64B3"/>
    <w:rsid w:val="00CF1A49"/>
    <w:rsid w:val="00CF4350"/>
    <w:rsid w:val="00D012D5"/>
    <w:rsid w:val="00D0630C"/>
    <w:rsid w:val="00D243A9"/>
    <w:rsid w:val="00D305E5"/>
    <w:rsid w:val="00D36E76"/>
    <w:rsid w:val="00D37CD3"/>
    <w:rsid w:val="00D60DFE"/>
    <w:rsid w:val="00D66A52"/>
    <w:rsid w:val="00D66EFA"/>
    <w:rsid w:val="00D72A2D"/>
    <w:rsid w:val="00D77B9A"/>
    <w:rsid w:val="00D86831"/>
    <w:rsid w:val="00D9521A"/>
    <w:rsid w:val="00DA3914"/>
    <w:rsid w:val="00DA59AA"/>
    <w:rsid w:val="00DB6915"/>
    <w:rsid w:val="00DB7E1E"/>
    <w:rsid w:val="00DC1B78"/>
    <w:rsid w:val="00DC2A2F"/>
    <w:rsid w:val="00DC600B"/>
    <w:rsid w:val="00DD1649"/>
    <w:rsid w:val="00DD7C16"/>
    <w:rsid w:val="00DE0FAA"/>
    <w:rsid w:val="00DE136D"/>
    <w:rsid w:val="00DE6534"/>
    <w:rsid w:val="00DF4D6C"/>
    <w:rsid w:val="00E01923"/>
    <w:rsid w:val="00E14498"/>
    <w:rsid w:val="00E2397A"/>
    <w:rsid w:val="00E254DB"/>
    <w:rsid w:val="00E26386"/>
    <w:rsid w:val="00E300FC"/>
    <w:rsid w:val="00E362DB"/>
    <w:rsid w:val="00E5632B"/>
    <w:rsid w:val="00E656AF"/>
    <w:rsid w:val="00E70240"/>
    <w:rsid w:val="00E71E6B"/>
    <w:rsid w:val="00E73F78"/>
    <w:rsid w:val="00E81CC5"/>
    <w:rsid w:val="00E85A87"/>
    <w:rsid w:val="00E85B4A"/>
    <w:rsid w:val="00E9528E"/>
    <w:rsid w:val="00EA5099"/>
    <w:rsid w:val="00EC1351"/>
    <w:rsid w:val="00EC4CBF"/>
    <w:rsid w:val="00ED3A61"/>
    <w:rsid w:val="00EE2CA8"/>
    <w:rsid w:val="00EF17E8"/>
    <w:rsid w:val="00EF51D9"/>
    <w:rsid w:val="00EF7A20"/>
    <w:rsid w:val="00F130DD"/>
    <w:rsid w:val="00F24884"/>
    <w:rsid w:val="00F476C4"/>
    <w:rsid w:val="00F61DF9"/>
    <w:rsid w:val="00F64E9F"/>
    <w:rsid w:val="00F81960"/>
    <w:rsid w:val="00F8769D"/>
    <w:rsid w:val="00F91A09"/>
    <w:rsid w:val="00F9350C"/>
    <w:rsid w:val="00F94EB5"/>
    <w:rsid w:val="00F9624D"/>
    <w:rsid w:val="00FB0AEB"/>
    <w:rsid w:val="00FB31C1"/>
    <w:rsid w:val="00FB58F2"/>
    <w:rsid w:val="00FC5F81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D60AC"/>
  <w15:chartTrackingRefBased/>
  <w15:docId w15:val="{CB75008C-51E8-4471-B2DB-E6E7D7F4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A2A0C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2A0C"/>
    <w:rPr>
      <w:rFonts w:eastAsiaTheme="majorEastAsia" w:cstheme="majorBidi"/>
      <w:b/>
      <w:caps/>
      <w:color w:val="1D824C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A370F"/>
    <w:rPr>
      <w:color w:val="605E5C"/>
      <w:shd w:val="clear" w:color="auto" w:fill="E1DFDD"/>
    </w:rPr>
  </w:style>
  <w:style w:type="character" w:customStyle="1" w:styleId="arxivid">
    <w:name w:val="arxivid"/>
    <w:basedOn w:val="DefaultParagraphFont"/>
    <w:rsid w:val="00466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tanzimahashem/" TargetMode="External"/><Relationship Id="rId13" Type="http://schemas.openxmlformats.org/officeDocument/2006/relationships/hyperlink" Target="https://doi.org/10.48550/arXiv.2112.1376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ariha.xyz" TargetMode="External"/><Relationship Id="rId12" Type="http://schemas.openxmlformats.org/officeDocument/2006/relationships/hyperlink" Target="https://doi.org/10.1109/ICDE51399.2021.00027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arihat13.github.io/data/Fariha%20Tabassum%20Islam%20BSc%20Thesis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ites.google.com/site/tanzimahash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rihat13.github.io/data/Fariha%20Tabassum%20Islam%20MSc%20Thesis.pdf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h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1F608F255E4E0599000E0012C3C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76B46-8C63-43F6-92B0-4A56691264F9}"/>
      </w:docPartPr>
      <w:docPartBody>
        <w:p w:rsidR="00663CF3" w:rsidRDefault="00A44392">
          <w:pPr>
            <w:pStyle w:val="DD1F608F255E4E0599000E0012C3CE1D"/>
          </w:pPr>
          <w:r w:rsidRPr="00CF1A49">
            <w:t>·</w:t>
          </w:r>
        </w:p>
      </w:docPartBody>
    </w:docPart>
    <w:docPart>
      <w:docPartPr>
        <w:name w:val="10C9E5BDFCEF461DB0A90FFE2029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0E406-7A4F-4293-A459-53960CD6015D}"/>
      </w:docPartPr>
      <w:docPartBody>
        <w:p w:rsidR="00663CF3" w:rsidRDefault="00A44392">
          <w:pPr>
            <w:pStyle w:val="10C9E5BDFCEF461DB0A90FFE2029B5A0"/>
          </w:pPr>
          <w:r w:rsidRPr="00CF1A49">
            <w:t>·</w:t>
          </w:r>
        </w:p>
      </w:docPartBody>
    </w:docPart>
    <w:docPart>
      <w:docPartPr>
        <w:name w:val="01EAF21C087549B297A4B14A5B9E2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7AE34-BCE2-43A4-A17E-761BDFBEDDB1}"/>
      </w:docPartPr>
      <w:docPartBody>
        <w:p w:rsidR="00663CF3" w:rsidRDefault="00A44392">
          <w:pPr>
            <w:pStyle w:val="01EAF21C087549B297A4B14A5B9E2097"/>
          </w:pPr>
          <w:r w:rsidRPr="00CF1A49">
            <w:t>Education</w:t>
          </w:r>
        </w:p>
      </w:docPartBody>
    </w:docPart>
    <w:docPart>
      <w:docPartPr>
        <w:name w:val="3880FDE2826E014C811270621E0FA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19F8F-F31B-FC4C-85C9-6A6023E810CD}"/>
      </w:docPartPr>
      <w:docPartBody>
        <w:p w:rsidR="00000000" w:rsidRDefault="006915C1" w:rsidP="006915C1">
          <w:pPr>
            <w:pStyle w:val="3880FDE2826E014C811270621E0FA377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92"/>
    <w:rsid w:val="0000123D"/>
    <w:rsid w:val="0045126F"/>
    <w:rsid w:val="00663CF3"/>
    <w:rsid w:val="006915C1"/>
    <w:rsid w:val="0070068C"/>
    <w:rsid w:val="00A4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D1F608F255E4E0599000E0012C3CE1D">
    <w:name w:val="DD1F608F255E4E0599000E0012C3CE1D"/>
  </w:style>
  <w:style w:type="paragraph" w:customStyle="1" w:styleId="10C9E5BDFCEF461DB0A90FFE2029B5A0">
    <w:name w:val="10C9E5BDFCEF461DB0A90FFE2029B5A0"/>
  </w:style>
  <w:style w:type="paragraph" w:customStyle="1" w:styleId="D3AA41A01511418AAA3BB81BB866EA25">
    <w:name w:val="D3AA41A01511418AAA3BB81BB866EA2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1EAF21C087549B297A4B14A5B9E2097">
    <w:name w:val="01EAF21C087549B297A4B14A5B9E2097"/>
  </w:style>
  <w:style w:type="paragraph" w:customStyle="1" w:styleId="3880FDE2826E014C811270621E0FA377">
    <w:name w:val="3880FDE2826E014C811270621E0FA377"/>
    <w:rsid w:val="006915C1"/>
    <w:pPr>
      <w:spacing w:after="0" w:line="240" w:lineRule="auto"/>
    </w:pPr>
    <w:rPr>
      <w:rFonts w:cs="Vrinda"/>
      <w:sz w:val="24"/>
      <w:szCs w:val="30"/>
      <w:lang w:val="en-BD" w:eastAsia="en-GB" w:bidi="b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C:\Users\Fariha\AppData\Roaming\Microsoft\Templates\Modern chronological resume.dotx</Template>
  <TotalTime>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</dc:creator>
  <cp:keywords/>
  <dc:description/>
  <cp:lastModifiedBy>Microsoft Office User</cp:lastModifiedBy>
  <cp:revision>3</cp:revision>
  <cp:lastPrinted>2022-10-12T07:17:00Z</cp:lastPrinted>
  <dcterms:created xsi:type="dcterms:W3CDTF">2022-10-12T07:18:00Z</dcterms:created>
  <dcterms:modified xsi:type="dcterms:W3CDTF">2022-10-12T07:21:00Z</dcterms:modified>
  <cp:category/>
</cp:coreProperties>
</file>